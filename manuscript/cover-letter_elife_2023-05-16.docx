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62961" w14:textId="3400EEEE" w:rsidR="000E6CA4" w:rsidRPr="004F6CD7" w:rsidRDefault="000E6CA4">
      <w:pPr>
        <w:rPr>
          <w:sz w:val="21"/>
          <w:szCs w:val="21"/>
        </w:rPr>
      </w:pPr>
    </w:p>
    <w:p w14:paraId="22DAE8C5" w14:textId="3574ACBD" w:rsidR="009D14B6" w:rsidRPr="004F6CD7" w:rsidRDefault="009B493E">
      <w:pPr>
        <w:rPr>
          <w:sz w:val="21"/>
          <w:szCs w:val="21"/>
        </w:rPr>
      </w:pPr>
      <w:r>
        <w:rPr>
          <w:sz w:val="21"/>
          <w:szCs w:val="21"/>
        </w:rPr>
        <w:t>May 16, 2023</w:t>
      </w:r>
    </w:p>
    <w:p w14:paraId="0415F1E4" w14:textId="58ED7352" w:rsidR="009D14B6" w:rsidRPr="004F6CD7" w:rsidRDefault="009D14B6">
      <w:pPr>
        <w:rPr>
          <w:sz w:val="21"/>
          <w:szCs w:val="21"/>
        </w:rPr>
      </w:pPr>
    </w:p>
    <w:p w14:paraId="286DF32C" w14:textId="42BE241C" w:rsidR="009D14B6" w:rsidRPr="004F6CD7" w:rsidRDefault="009B493E">
      <w:pPr>
        <w:rPr>
          <w:sz w:val="21"/>
          <w:szCs w:val="21"/>
        </w:rPr>
      </w:pPr>
      <w:r>
        <w:rPr>
          <w:sz w:val="21"/>
          <w:szCs w:val="21"/>
        </w:rPr>
        <w:t>Paul Noble</w:t>
      </w:r>
      <w:r w:rsidR="00764582">
        <w:rPr>
          <w:sz w:val="21"/>
          <w:szCs w:val="21"/>
        </w:rPr>
        <w:t xml:space="preserve">, </w:t>
      </w:r>
      <w:r>
        <w:rPr>
          <w:sz w:val="21"/>
          <w:szCs w:val="21"/>
        </w:rPr>
        <w:t>M</w:t>
      </w:r>
      <w:r w:rsidR="00764582">
        <w:rPr>
          <w:sz w:val="21"/>
          <w:szCs w:val="21"/>
        </w:rPr>
        <w:t>.D.</w:t>
      </w:r>
    </w:p>
    <w:p w14:paraId="1F54F841" w14:textId="1496CD61" w:rsidR="009D14B6" w:rsidRPr="004F6CD7" w:rsidRDefault="009B493E">
      <w:pPr>
        <w:rPr>
          <w:sz w:val="21"/>
          <w:szCs w:val="21"/>
        </w:rPr>
      </w:pPr>
      <w:r>
        <w:rPr>
          <w:sz w:val="21"/>
          <w:szCs w:val="21"/>
        </w:rPr>
        <w:t>Senior Editor</w:t>
      </w:r>
    </w:p>
    <w:p w14:paraId="720A36BE" w14:textId="5404A16E" w:rsidR="009D14B6" w:rsidRPr="004F6CD7" w:rsidRDefault="00086894">
      <w:pPr>
        <w:rPr>
          <w:b/>
          <w:bCs/>
          <w:sz w:val="21"/>
          <w:szCs w:val="21"/>
        </w:rPr>
      </w:pPr>
      <w:r>
        <w:rPr>
          <w:i/>
          <w:iCs/>
          <w:sz w:val="21"/>
          <w:szCs w:val="21"/>
        </w:rPr>
        <w:t>eLife</w:t>
      </w:r>
    </w:p>
    <w:p w14:paraId="24D19D43" w14:textId="77777777" w:rsidR="009D14B6" w:rsidRPr="004F6CD7" w:rsidRDefault="009D14B6">
      <w:pPr>
        <w:rPr>
          <w:b/>
          <w:bCs/>
          <w:sz w:val="21"/>
          <w:szCs w:val="21"/>
        </w:rPr>
      </w:pPr>
    </w:p>
    <w:p w14:paraId="35C4CB57" w14:textId="58F59030" w:rsidR="009D14B6" w:rsidRPr="004F6CD7" w:rsidRDefault="009D14B6">
      <w:pPr>
        <w:rPr>
          <w:sz w:val="21"/>
          <w:szCs w:val="21"/>
        </w:rPr>
      </w:pPr>
      <w:r w:rsidRPr="004F6CD7">
        <w:rPr>
          <w:sz w:val="21"/>
          <w:szCs w:val="21"/>
        </w:rPr>
        <w:t xml:space="preserve">Dear Dr. </w:t>
      </w:r>
      <w:r w:rsidR="009B493E">
        <w:rPr>
          <w:sz w:val="21"/>
          <w:szCs w:val="21"/>
        </w:rPr>
        <w:t>Noble</w:t>
      </w:r>
      <w:r w:rsidRPr="004F6CD7">
        <w:rPr>
          <w:sz w:val="21"/>
          <w:szCs w:val="21"/>
        </w:rPr>
        <w:t>:</w:t>
      </w:r>
    </w:p>
    <w:p w14:paraId="16979EB1" w14:textId="51AFA46C" w:rsidR="009D14B6" w:rsidRPr="004F6CD7" w:rsidRDefault="009D14B6">
      <w:pPr>
        <w:rPr>
          <w:sz w:val="21"/>
          <w:szCs w:val="21"/>
        </w:rPr>
      </w:pPr>
    </w:p>
    <w:p w14:paraId="2515D7B3" w14:textId="0C710B6F" w:rsidR="009B493E" w:rsidRDefault="009D14B6">
      <w:pPr>
        <w:rPr>
          <w:sz w:val="21"/>
          <w:szCs w:val="21"/>
        </w:rPr>
      </w:pPr>
      <w:r w:rsidRPr="004F6CD7">
        <w:rPr>
          <w:sz w:val="21"/>
          <w:szCs w:val="21"/>
        </w:rPr>
        <w:t>We are</w:t>
      </w:r>
      <w:r w:rsidR="009B493E">
        <w:rPr>
          <w:sz w:val="21"/>
          <w:szCs w:val="21"/>
        </w:rPr>
        <w:t xml:space="preserve"> finally ready to resubmit our manuscript now entitled, </w:t>
      </w:r>
      <w:r w:rsidRPr="004F6CD7">
        <w:rPr>
          <w:sz w:val="21"/>
          <w:szCs w:val="21"/>
        </w:rPr>
        <w:t xml:space="preserve">“MYC </w:t>
      </w:r>
      <w:r w:rsidR="00764582">
        <w:rPr>
          <w:sz w:val="21"/>
          <w:szCs w:val="21"/>
        </w:rPr>
        <w:t>overrides HIF</w:t>
      </w:r>
      <w:r w:rsidR="009B493E">
        <w:rPr>
          <w:sz w:val="21"/>
          <w:szCs w:val="21"/>
        </w:rPr>
        <w:t>-1α</w:t>
      </w:r>
      <w:r w:rsidR="00764582">
        <w:rPr>
          <w:sz w:val="21"/>
          <w:szCs w:val="21"/>
        </w:rPr>
        <w:t xml:space="preserve"> to regulate proliferating primary cell metabolism in hypoxia</w:t>
      </w:r>
      <w:r w:rsidRPr="004F6CD7">
        <w:rPr>
          <w:sz w:val="21"/>
          <w:szCs w:val="21"/>
        </w:rPr>
        <w:t>.”</w:t>
      </w:r>
      <w:r w:rsidR="007F65B0" w:rsidRPr="004F6CD7">
        <w:rPr>
          <w:sz w:val="21"/>
          <w:szCs w:val="21"/>
        </w:rPr>
        <w:t xml:space="preserve"> </w:t>
      </w:r>
      <w:r w:rsidR="009B493E">
        <w:rPr>
          <w:sz w:val="21"/>
          <w:szCs w:val="21"/>
        </w:rPr>
        <w:t xml:space="preserve">We have attempted to address </w:t>
      </w:r>
      <w:proofErr w:type="gramStart"/>
      <w:r w:rsidR="009B493E">
        <w:rPr>
          <w:sz w:val="21"/>
          <w:szCs w:val="21"/>
        </w:rPr>
        <w:t>all of</w:t>
      </w:r>
      <w:proofErr w:type="gramEnd"/>
      <w:r w:rsidR="009B493E">
        <w:rPr>
          <w:sz w:val="21"/>
          <w:szCs w:val="21"/>
        </w:rPr>
        <w:t xml:space="preserve"> the reviewer concerns as outlined in detail in our point-by-point response. We did not address a couple of points that, in our opinion, would have required a substantial investment of time and resources to address important questions raised by the present work. Additionally, we acknowledge that our efforts to streamline and focus the manuscript were hampered by the large amount of data </w:t>
      </w:r>
      <w:r w:rsidR="00A41E94">
        <w:rPr>
          <w:sz w:val="21"/>
          <w:szCs w:val="21"/>
        </w:rPr>
        <w:t>presented (more so following the revision experiments)</w:t>
      </w:r>
      <w:r w:rsidR="009B493E">
        <w:rPr>
          <w:sz w:val="21"/>
          <w:szCs w:val="21"/>
        </w:rPr>
        <w:t xml:space="preserve"> and a desire to </w:t>
      </w:r>
      <w:r w:rsidR="00A41E94">
        <w:rPr>
          <w:sz w:val="21"/>
          <w:szCs w:val="21"/>
        </w:rPr>
        <w:t xml:space="preserve">place our work in the context of similar investigations previously performed in the study of cancer cell biology. We hope these largely stylistic decisions would not preclude future publication in </w:t>
      </w:r>
      <w:r w:rsidR="00A41E94">
        <w:rPr>
          <w:i/>
          <w:iCs/>
          <w:sz w:val="21"/>
          <w:szCs w:val="21"/>
        </w:rPr>
        <w:t>eLife.</w:t>
      </w:r>
    </w:p>
    <w:p w14:paraId="3E2CAFD3" w14:textId="77777777" w:rsidR="00A41E94" w:rsidRDefault="00A41E94">
      <w:pPr>
        <w:rPr>
          <w:sz w:val="21"/>
          <w:szCs w:val="21"/>
        </w:rPr>
      </w:pPr>
    </w:p>
    <w:p w14:paraId="2F2B271E" w14:textId="19EFB35C" w:rsidR="00ED1E60" w:rsidRDefault="00A41E94" w:rsidP="00A41E94">
      <w:pPr>
        <w:rPr>
          <w:sz w:val="21"/>
          <w:szCs w:val="21"/>
        </w:rPr>
      </w:pPr>
      <w:r>
        <w:rPr>
          <w:sz w:val="21"/>
          <w:szCs w:val="21"/>
        </w:rPr>
        <w:t xml:space="preserve">Thank you for your consideration of our revised manuscript. This is our laboratory’s first </w:t>
      </w:r>
      <w:r w:rsidR="00806FFD">
        <w:rPr>
          <w:sz w:val="21"/>
          <w:szCs w:val="21"/>
        </w:rPr>
        <w:t>paper,</w:t>
      </w:r>
      <w:r>
        <w:rPr>
          <w:sz w:val="21"/>
          <w:szCs w:val="21"/>
        </w:rPr>
        <w:t xml:space="preserve"> and we would be delighted to see it published at </w:t>
      </w:r>
      <w:r>
        <w:rPr>
          <w:i/>
          <w:iCs/>
          <w:sz w:val="21"/>
          <w:szCs w:val="21"/>
        </w:rPr>
        <w:t>eLife</w:t>
      </w:r>
      <w:r>
        <w:rPr>
          <w:sz w:val="21"/>
          <w:szCs w:val="21"/>
        </w:rPr>
        <w:t xml:space="preserve">! We are excited by our findings detailing </w:t>
      </w:r>
      <w:r w:rsidR="00EC1435" w:rsidRPr="004F6CD7">
        <w:rPr>
          <w:sz w:val="21"/>
          <w:szCs w:val="21"/>
        </w:rPr>
        <w:t xml:space="preserve">a new paradigm </w:t>
      </w:r>
      <w:r>
        <w:rPr>
          <w:sz w:val="21"/>
          <w:szCs w:val="21"/>
        </w:rPr>
        <w:t>for</w:t>
      </w:r>
      <w:r w:rsidR="00EC1435" w:rsidRPr="004F6CD7">
        <w:rPr>
          <w:sz w:val="21"/>
          <w:szCs w:val="21"/>
        </w:rPr>
        <w:t xml:space="preserve"> HIF-MYC </w:t>
      </w:r>
      <w:r w:rsidR="00806FFD" w:rsidRPr="004F6CD7">
        <w:rPr>
          <w:sz w:val="21"/>
          <w:szCs w:val="21"/>
        </w:rPr>
        <w:t>crosstalk</w:t>
      </w:r>
      <w:r w:rsidR="00EC1435" w:rsidRPr="004F6CD7">
        <w:rPr>
          <w:sz w:val="21"/>
          <w:szCs w:val="21"/>
        </w:rPr>
        <w:t xml:space="preserve"> </w:t>
      </w:r>
      <w:r>
        <w:rPr>
          <w:sz w:val="21"/>
          <w:szCs w:val="21"/>
        </w:rPr>
        <w:t xml:space="preserve">in the metabolic response of human primary cells to hypoxia. </w:t>
      </w:r>
      <w:r w:rsidR="00EC1435" w:rsidRPr="004F6CD7">
        <w:rPr>
          <w:sz w:val="21"/>
          <w:szCs w:val="21"/>
        </w:rPr>
        <w:t xml:space="preserve">We anticipate these </w:t>
      </w:r>
      <w:r>
        <w:rPr>
          <w:sz w:val="21"/>
          <w:szCs w:val="21"/>
        </w:rPr>
        <w:t>results will</w:t>
      </w:r>
      <w:r w:rsidR="00EC1435" w:rsidRPr="004F6CD7">
        <w:rPr>
          <w:sz w:val="21"/>
          <w:szCs w:val="21"/>
        </w:rPr>
        <w:t xml:space="preserve"> raise important questions for future research, including what role other HIF-independent events play in the hypoxia response, how MYC activity is regulated by hypoxia, and whether these regulatory pathways contribute to hypoxia responses </w:t>
      </w:r>
      <w:r w:rsidR="00EC1435" w:rsidRPr="004F6CD7">
        <w:rPr>
          <w:i/>
          <w:iCs/>
          <w:sz w:val="21"/>
          <w:szCs w:val="21"/>
        </w:rPr>
        <w:t>in vivo</w:t>
      </w:r>
      <w:r>
        <w:rPr>
          <w:sz w:val="21"/>
          <w:szCs w:val="21"/>
        </w:rPr>
        <w:t xml:space="preserve">, all of which should be of interest to the broad readership of </w:t>
      </w:r>
      <w:r>
        <w:rPr>
          <w:i/>
          <w:iCs/>
          <w:sz w:val="21"/>
          <w:szCs w:val="21"/>
        </w:rPr>
        <w:t>eLife.</w:t>
      </w:r>
      <w:r w:rsidR="00996E46">
        <w:rPr>
          <w:sz w:val="21"/>
          <w:szCs w:val="21"/>
        </w:rPr>
        <w:t xml:space="preserve"> </w:t>
      </w:r>
    </w:p>
    <w:p w14:paraId="2CBBFA81" w14:textId="4285E940" w:rsidR="004F6CD7" w:rsidRPr="004F6CD7" w:rsidRDefault="004F6CD7" w:rsidP="000E6CA4">
      <w:pPr>
        <w:rPr>
          <w:sz w:val="21"/>
          <w:szCs w:val="21"/>
        </w:rPr>
      </w:pPr>
    </w:p>
    <w:p w14:paraId="450DE67E" w14:textId="77777777" w:rsidR="000E6CA4" w:rsidRDefault="000E6CA4" w:rsidP="000E6CA4">
      <w:pPr>
        <w:rPr>
          <w:sz w:val="21"/>
          <w:szCs w:val="21"/>
        </w:rPr>
      </w:pPr>
      <w:r w:rsidRPr="004F6CD7">
        <w:rPr>
          <w:sz w:val="21"/>
          <w:szCs w:val="21"/>
        </w:rPr>
        <w:t>Sincerely,</w:t>
      </w:r>
    </w:p>
    <w:p w14:paraId="4BBD0321" w14:textId="77777777" w:rsidR="00A41E94" w:rsidRPr="004F6CD7" w:rsidRDefault="00A41E94" w:rsidP="000E6CA4">
      <w:pPr>
        <w:rPr>
          <w:sz w:val="21"/>
          <w:szCs w:val="21"/>
        </w:rPr>
      </w:pPr>
    </w:p>
    <w:p w14:paraId="41A5A367" w14:textId="77777777" w:rsidR="00A41E94" w:rsidRDefault="00170C6B">
      <w:pPr>
        <w:rPr>
          <w:sz w:val="21"/>
          <w:szCs w:val="21"/>
        </w:rPr>
      </w:pPr>
      <w:r w:rsidRPr="004F6CD7">
        <w:rPr>
          <w:noProof/>
          <w:sz w:val="21"/>
          <w:szCs w:val="21"/>
        </w:rPr>
        <w:drawing>
          <wp:inline distT="0" distB="0" distL="0" distR="0" wp14:anchorId="5EECC836" wp14:editId="63D7A047">
            <wp:extent cx="1781092" cy="37706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3.pdf"/>
                    <pic:cNvPicPr/>
                  </pic:nvPicPr>
                  <pic:blipFill>
                    <a:blip r:embed="rId7">
                      <a:extLst>
                        <a:ext uri="{28A0092B-C50C-407E-A947-70E740481C1C}">
                          <a14:useLocalDpi xmlns:a14="http://schemas.microsoft.com/office/drawing/2010/main" val="0"/>
                        </a:ext>
                      </a:extLst>
                    </a:blip>
                    <a:stretch>
                      <a:fillRect/>
                    </a:stretch>
                  </pic:blipFill>
                  <pic:spPr>
                    <a:xfrm>
                      <a:off x="0" y="0"/>
                      <a:ext cx="1848721" cy="391387"/>
                    </a:xfrm>
                    <a:prstGeom prst="rect">
                      <a:avLst/>
                    </a:prstGeom>
                  </pic:spPr>
                </pic:pic>
              </a:graphicData>
            </a:graphic>
          </wp:inline>
        </w:drawing>
      </w:r>
      <w:r w:rsidR="000E6CA4" w:rsidRPr="004F6CD7">
        <w:rPr>
          <w:sz w:val="21"/>
          <w:szCs w:val="21"/>
        </w:rPr>
        <w:br/>
      </w:r>
    </w:p>
    <w:p w14:paraId="0EB55E3B" w14:textId="241E8373" w:rsidR="00B76432" w:rsidRPr="004F6CD7" w:rsidRDefault="000E6CA4">
      <w:pPr>
        <w:rPr>
          <w:sz w:val="21"/>
          <w:szCs w:val="21"/>
        </w:rPr>
      </w:pPr>
      <w:r w:rsidRPr="004F6CD7">
        <w:rPr>
          <w:sz w:val="21"/>
          <w:szCs w:val="21"/>
        </w:rPr>
        <w:t>William M. Oldham, M.D., Ph.D.</w:t>
      </w:r>
      <w:r w:rsidR="00170C6B" w:rsidRPr="004F6CD7">
        <w:rPr>
          <w:sz w:val="21"/>
          <w:szCs w:val="21"/>
        </w:rPr>
        <w:softHyphen/>
      </w:r>
      <w:r w:rsidR="00170C6B" w:rsidRPr="004F6CD7">
        <w:rPr>
          <w:sz w:val="21"/>
          <w:szCs w:val="21"/>
        </w:rPr>
        <w:softHyphen/>
      </w:r>
      <w:r w:rsidR="00170C6B" w:rsidRPr="004F6CD7">
        <w:rPr>
          <w:sz w:val="21"/>
          <w:szCs w:val="21"/>
        </w:rPr>
        <w:softHyphen/>
      </w:r>
    </w:p>
    <w:sectPr w:rsidR="00B76432" w:rsidRPr="004F6CD7" w:rsidSect="005F2D97">
      <w:headerReference w:type="even" r:id="rId8"/>
      <w:headerReference w:type="first" r:id="rId9"/>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40591" w14:textId="77777777" w:rsidR="00D1035E" w:rsidRDefault="00D1035E" w:rsidP="00C455B7">
      <w:r>
        <w:separator/>
      </w:r>
    </w:p>
  </w:endnote>
  <w:endnote w:type="continuationSeparator" w:id="0">
    <w:p w14:paraId="3ACFA9FB" w14:textId="77777777" w:rsidR="00D1035E" w:rsidRDefault="00D1035E" w:rsidP="00C45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Palatino">
    <w:panose1 w:val="00000000000000000000"/>
    <w:charset w:val="4D"/>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8799F" w14:textId="77777777" w:rsidR="00D1035E" w:rsidRDefault="00D1035E" w:rsidP="00C455B7">
      <w:r>
        <w:separator/>
      </w:r>
    </w:p>
  </w:footnote>
  <w:footnote w:type="continuationSeparator" w:id="0">
    <w:p w14:paraId="4325A18F" w14:textId="77777777" w:rsidR="00D1035E" w:rsidRDefault="00D1035E" w:rsidP="00C455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E2650" w14:textId="77777777" w:rsidR="00EE193C" w:rsidRDefault="00000000">
    <w:pPr>
      <w:pStyle w:val="Header"/>
    </w:pPr>
    <w:sdt>
      <w:sdtPr>
        <w:id w:val="171999623"/>
        <w:temporary/>
        <w:showingPlcHdr/>
      </w:sdtPr>
      <w:sdtContent>
        <w:r w:rsidR="00EE193C">
          <w:t>[Type text]</w:t>
        </w:r>
      </w:sdtContent>
    </w:sdt>
    <w:r w:rsidR="00EE193C">
      <w:ptab w:relativeTo="margin" w:alignment="center" w:leader="none"/>
    </w:r>
    <w:sdt>
      <w:sdtPr>
        <w:id w:val="171999624"/>
        <w:temporary/>
        <w:showingPlcHdr/>
      </w:sdtPr>
      <w:sdtContent>
        <w:r w:rsidR="00EE193C">
          <w:t>[Type text]</w:t>
        </w:r>
      </w:sdtContent>
    </w:sdt>
    <w:r w:rsidR="00EE193C">
      <w:ptab w:relativeTo="margin" w:alignment="right" w:leader="none"/>
    </w:r>
    <w:sdt>
      <w:sdtPr>
        <w:id w:val="171999625"/>
        <w:temporary/>
        <w:showingPlcHdr/>
      </w:sdtPr>
      <w:sdtContent>
        <w:r w:rsidR="00EE193C">
          <w:t>[Type text]</w:t>
        </w:r>
      </w:sdtContent>
    </w:sdt>
  </w:p>
  <w:p w14:paraId="26F0A9B3" w14:textId="77777777" w:rsidR="00EE193C" w:rsidRDefault="00EE19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80A40" w14:textId="77777777" w:rsidR="005F2D97" w:rsidRDefault="005F2D97" w:rsidP="005F2D97">
    <w:pPr>
      <w:pStyle w:val="Header"/>
      <w:rPr>
        <w:rFonts w:ascii="Helvetica" w:hAnsi="Helvetica" w:cs="Helvetica"/>
        <w:sz w:val="24"/>
        <w:szCs w:val="24"/>
      </w:rPr>
    </w:pPr>
  </w:p>
  <w:p w14:paraId="2B2DF92A" w14:textId="77777777" w:rsidR="005F2D97" w:rsidRDefault="0094635E" w:rsidP="005F2D97">
    <w:pPr>
      <w:pStyle w:val="Header"/>
      <w:rPr>
        <w:rFonts w:ascii="Helvetica" w:hAnsi="Helvetica" w:cs="Helvetica"/>
        <w:sz w:val="24"/>
        <w:szCs w:val="24"/>
      </w:rPr>
    </w:pPr>
    <w:r>
      <w:rPr>
        <w:rFonts w:ascii="Helvetica" w:hAnsi="Helvetica" w:cs="Helvetica"/>
        <w:noProof/>
        <w:sz w:val="24"/>
        <w:szCs w:val="24"/>
      </w:rPr>
      <mc:AlternateContent>
        <mc:Choice Requires="wps">
          <w:drawing>
            <wp:anchor distT="0" distB="0" distL="114300" distR="114300" simplePos="0" relativeHeight="251666432" behindDoc="0" locked="0" layoutInCell="1" allowOverlap="1" wp14:anchorId="78358834" wp14:editId="38B71D37">
              <wp:simplePos x="0" y="0"/>
              <wp:positionH relativeFrom="column">
                <wp:posOffset>4611260</wp:posOffset>
              </wp:positionH>
              <wp:positionV relativeFrom="paragraph">
                <wp:posOffset>43732</wp:posOffset>
              </wp:positionV>
              <wp:extent cx="1769745" cy="391160"/>
              <wp:effectExtent l="0" t="0" r="8255" b="2540"/>
              <wp:wrapThrough wrapText="bothSides">
                <wp:wrapPolygon edited="0">
                  <wp:start x="775" y="0"/>
                  <wp:lineTo x="775" y="21039"/>
                  <wp:lineTo x="21546" y="21039"/>
                  <wp:lineTo x="21546" y="0"/>
                  <wp:lineTo x="775" y="0"/>
                </wp:wrapPolygon>
              </wp:wrapThrough>
              <wp:docPr id="6" name="Text Box 6"/>
              <wp:cNvGraphicFramePr/>
              <a:graphic xmlns:a="http://schemas.openxmlformats.org/drawingml/2006/main">
                <a:graphicData uri="http://schemas.microsoft.com/office/word/2010/wordprocessingShape">
                  <wps:wsp>
                    <wps:cNvSpPr txBox="1"/>
                    <wps:spPr>
                      <a:xfrm>
                        <a:off x="0" y="0"/>
                        <a:ext cx="1769745" cy="39116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218DEB" w14:textId="77777777" w:rsidR="005F2D97" w:rsidRPr="00C455B7" w:rsidRDefault="005F2D97" w:rsidP="005F2D97">
                          <w:pPr>
                            <w:rPr>
                              <w:rFonts w:ascii="Palatino" w:hAnsi="Palatino" w:cs="Times New Roman"/>
                              <w:sz w:val="28"/>
                            </w:rPr>
                          </w:pPr>
                          <w:r w:rsidRPr="00C455B7">
                            <w:rPr>
                              <w:rFonts w:ascii="Palatino" w:hAnsi="Palatino" w:cs="Times New Roman"/>
                              <w:sz w:val="28"/>
                            </w:rPr>
                            <w:t>HARVARD</w:t>
                          </w:r>
                        </w:p>
                        <w:p w14:paraId="754E61F6" w14:textId="77777777" w:rsidR="005F2D97" w:rsidRPr="00C455B7" w:rsidRDefault="005F2D97" w:rsidP="005F2D97">
                          <w:pPr>
                            <w:rPr>
                              <w:rFonts w:ascii="Palatino" w:hAnsi="Palatino" w:cs="Times New Roman"/>
                              <w:sz w:val="28"/>
                            </w:rPr>
                          </w:pPr>
                          <w:r w:rsidRPr="00C455B7">
                            <w:rPr>
                              <w:rFonts w:ascii="Palatino" w:hAnsi="Palatino" w:cs="Times New Roman"/>
                              <w:sz w:val="28"/>
                            </w:rPr>
                            <w:t>MEDICAL SCHOOL</w:t>
                          </w:r>
                        </w:p>
                      </w:txbxContent>
                    </wps:txbx>
                    <wps:bodyPr rot="0" spcFirstLastPara="0" vertOverflow="overflow" horzOverflow="overflow" vert="horz" wrap="square" lIns="91440" tIns="0" rIns="0" bIns="0" numCol="1" spcCol="0" rtlCol="0" fromWordArt="0" anchor="t" anchorCtr="0" forceAA="0" compatLnSpc="1">
                      <a:prstTxWarp prst="textNoShape">
                        <a:avLst/>
                      </a:prstTxWarp>
                      <a:spAutoFit/>
                    </wps:bodyPr>
                  </wps:wsp>
                </a:graphicData>
              </a:graphic>
            </wp:anchor>
          </w:drawing>
        </mc:Choice>
        <mc:Fallback>
          <w:pict>
            <v:shapetype w14:anchorId="78358834" id="_x0000_t202" coordsize="21600,21600" o:spt="202" path="m,l,21600r21600,l21600,xe">
              <v:stroke joinstyle="miter"/>
              <v:path gradientshapeok="t" o:connecttype="rect"/>
            </v:shapetype>
            <v:shape id="Text Box 6" o:spid="_x0000_s1026" type="#_x0000_t202" style="position:absolute;margin-left:363.1pt;margin-top:3.45pt;width:139.35pt;height:30.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" filled="f" stroked="f">
              <v:textbox style="mso-fit-shape-to-text:t" inset=",0,0,0">
                <w:txbxContent>
                  <w:p w14:paraId="6F218DEB" w14:textId="77777777" w:rsidR="005F2D97" w:rsidRPr="00C455B7" w:rsidRDefault="005F2D97" w:rsidP="005F2D97">
                    <w:pPr>
                      <w:rPr>
                        <w:rFonts w:ascii="Palatino" w:hAnsi="Palatino" w:cs="Times New Roman"/>
                        <w:sz w:val="28"/>
                      </w:rPr>
                    </w:pPr>
                    <w:r w:rsidRPr="00C455B7">
                      <w:rPr>
                        <w:rFonts w:ascii="Palatino" w:hAnsi="Palatino" w:cs="Times New Roman"/>
                        <w:sz w:val="28"/>
                      </w:rPr>
                      <w:t>HARVARD</w:t>
                    </w:r>
                  </w:p>
                  <w:p w14:paraId="754E61F6" w14:textId="77777777" w:rsidR="005F2D97" w:rsidRPr="00C455B7" w:rsidRDefault="005F2D97" w:rsidP="005F2D97">
                    <w:pPr>
                      <w:rPr>
                        <w:rFonts w:ascii="Palatino" w:hAnsi="Palatino" w:cs="Times New Roman"/>
                        <w:sz w:val="28"/>
                      </w:rPr>
                    </w:pPr>
                    <w:r w:rsidRPr="00C455B7">
                      <w:rPr>
                        <w:rFonts w:ascii="Palatino" w:hAnsi="Palatino" w:cs="Times New Roman"/>
                        <w:sz w:val="28"/>
                      </w:rPr>
                      <w:t>MEDICAL SCHOOL</w:t>
                    </w:r>
                  </w:p>
                </w:txbxContent>
              </v:textbox>
              <w10:wrap type="through"/>
            </v:shape>
          </w:pict>
        </mc:Fallback>
      </mc:AlternateContent>
    </w:r>
    <w:r>
      <w:rPr>
        <w:rFonts w:ascii="Helvetica" w:hAnsi="Helvetica" w:cs="Helvetica"/>
        <w:noProof/>
        <w:sz w:val="24"/>
        <w:szCs w:val="24"/>
      </w:rPr>
      <w:drawing>
        <wp:anchor distT="0" distB="0" distL="114300" distR="114300" simplePos="0" relativeHeight="251667456" behindDoc="0" locked="0" layoutInCell="1" allowOverlap="1" wp14:anchorId="63E8973A" wp14:editId="6CFE7A83">
          <wp:simplePos x="0" y="0"/>
          <wp:positionH relativeFrom="column">
            <wp:posOffset>4188350</wp:posOffset>
          </wp:positionH>
          <wp:positionV relativeFrom="paragraph">
            <wp:posOffset>43732</wp:posOffset>
          </wp:positionV>
          <wp:extent cx="422910" cy="511810"/>
          <wp:effectExtent l="0" t="0" r="0" b="0"/>
          <wp:wrapThrough wrapText="bothSides">
            <wp:wrapPolygon edited="0">
              <wp:start x="0" y="0"/>
              <wp:lineTo x="0" y="20903"/>
              <wp:lineTo x="20757" y="20903"/>
              <wp:lineTo x="2075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2910" cy="51181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Pr>
        <w:rFonts w:ascii="Helvetica" w:hAnsi="Helvetica" w:cs="Helvetica"/>
        <w:noProof/>
        <w:sz w:val="24"/>
        <w:szCs w:val="24"/>
      </w:rPr>
      <w:drawing>
        <wp:anchor distT="0" distB="0" distL="114300" distR="114300" simplePos="0" relativeHeight="251669504" behindDoc="0" locked="0" layoutInCell="1" allowOverlap="1" wp14:anchorId="79AEE9C0" wp14:editId="464A55D3">
          <wp:simplePos x="0" y="0"/>
          <wp:positionH relativeFrom="column">
            <wp:posOffset>-9939</wp:posOffset>
          </wp:positionH>
          <wp:positionV relativeFrom="paragraph">
            <wp:posOffset>43732</wp:posOffset>
          </wp:positionV>
          <wp:extent cx="448310" cy="511175"/>
          <wp:effectExtent l="0" t="0" r="0" b="0"/>
          <wp:wrapThrough wrapText="bothSides">
            <wp:wrapPolygon edited="0">
              <wp:start x="0" y="0"/>
              <wp:lineTo x="0" y="11806"/>
              <wp:lineTo x="2448" y="17173"/>
              <wp:lineTo x="7343" y="20929"/>
              <wp:lineTo x="7955" y="20929"/>
              <wp:lineTo x="12238" y="20929"/>
              <wp:lineTo x="12850" y="20929"/>
              <wp:lineTo x="18357" y="17173"/>
              <wp:lineTo x="20805" y="9660"/>
              <wp:lineTo x="2080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rotWithShape="1">
                  <a:blip r:embed="rId2">
                    <a:extLst>
                      <a:ext uri="{28A0092B-C50C-407E-A947-70E740481C1C}">
                        <a14:useLocalDpi xmlns:a14="http://schemas.microsoft.com/office/drawing/2010/main" val="0"/>
                      </a:ext>
                    </a:extLst>
                  </a:blip>
                  <a:srcRect r="82443"/>
                  <a:stretch/>
                </pic:blipFill>
                <pic:spPr bwMode="auto">
                  <a:xfrm>
                    <a:off x="0" y="0"/>
                    <a:ext cx="448310" cy="511175"/>
                  </a:xfrm>
                  <a:prstGeom prst="rect">
                    <a:avLst/>
                  </a:prstGeom>
                  <a:ln>
                    <a:noFill/>
                  </a:ln>
                  <a:extLst>
                    <a:ext uri="{53640926-AAD7-44d8-BBD7-CCE9431645EC}">
                      <a14:shadowObscured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anchor>
      </w:drawing>
    </w:r>
    <w:r>
      <w:rPr>
        <w:rFonts w:ascii="Helvetica" w:hAnsi="Helvetica" w:cs="Helvetica"/>
        <w:noProof/>
        <w:sz w:val="24"/>
        <w:szCs w:val="24"/>
      </w:rPr>
      <mc:AlternateContent>
        <mc:Choice Requires="wps">
          <w:drawing>
            <wp:anchor distT="0" distB="0" distL="114300" distR="114300" simplePos="0" relativeHeight="251670528" behindDoc="0" locked="0" layoutInCell="1" allowOverlap="1" wp14:anchorId="2CCB48DC" wp14:editId="0DB6E529">
              <wp:simplePos x="0" y="0"/>
              <wp:positionH relativeFrom="column">
                <wp:posOffset>437736</wp:posOffset>
              </wp:positionH>
              <wp:positionV relativeFrom="paragraph">
                <wp:posOffset>43732</wp:posOffset>
              </wp:positionV>
              <wp:extent cx="2235200" cy="391160"/>
              <wp:effectExtent l="0" t="0" r="0" b="2540"/>
              <wp:wrapThrough wrapText="bothSides">
                <wp:wrapPolygon edited="0">
                  <wp:start x="614" y="0"/>
                  <wp:lineTo x="614" y="21039"/>
                  <wp:lineTo x="21477" y="21039"/>
                  <wp:lineTo x="21477" y="0"/>
                  <wp:lineTo x="614" y="0"/>
                </wp:wrapPolygon>
              </wp:wrapThrough>
              <wp:docPr id="15" name="Text Box 15"/>
              <wp:cNvGraphicFramePr/>
              <a:graphic xmlns:a="http://schemas.openxmlformats.org/drawingml/2006/main">
                <a:graphicData uri="http://schemas.microsoft.com/office/word/2010/wordprocessingShape">
                  <wps:wsp>
                    <wps:cNvSpPr txBox="1"/>
                    <wps:spPr>
                      <a:xfrm>
                        <a:off x="0" y="0"/>
                        <a:ext cx="2235200" cy="39116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91CEB0" w14:textId="77777777" w:rsidR="005F2D97" w:rsidRDefault="005F2D97" w:rsidP="005F2D97">
                          <w:pPr>
                            <w:rPr>
                              <w:rFonts w:ascii="Palatino" w:hAnsi="Palatino" w:cs="Times New Roman"/>
                              <w:sz w:val="28"/>
                            </w:rPr>
                          </w:pPr>
                          <w:r>
                            <w:rPr>
                              <w:rFonts w:ascii="Palatino" w:hAnsi="Palatino" w:cs="Times New Roman"/>
                              <w:sz w:val="28"/>
                            </w:rPr>
                            <w:t>BRIGHAM AND</w:t>
                          </w:r>
                        </w:p>
                        <w:p w14:paraId="12B30ECE" w14:textId="77777777" w:rsidR="005F2D97" w:rsidRPr="00C455B7" w:rsidRDefault="005F2D97" w:rsidP="005F2D97">
                          <w:pPr>
                            <w:rPr>
                              <w:rFonts w:ascii="Palatino" w:hAnsi="Palatino" w:cs="Times New Roman"/>
                              <w:sz w:val="28"/>
                            </w:rPr>
                          </w:pPr>
                          <w:r>
                            <w:rPr>
                              <w:rFonts w:ascii="Palatino" w:hAnsi="Palatino" w:cs="Times New Roman"/>
                              <w:sz w:val="28"/>
                            </w:rPr>
                            <w:t>WOMEN’S HOSPITAL</w:t>
                          </w:r>
                        </w:p>
                      </w:txbxContent>
                    </wps:txbx>
                    <wps:bodyPr rot="0" spcFirstLastPara="0" vertOverflow="overflow" horzOverflow="overflow" vert="horz" wrap="square" lIns="91440" tIns="0" rIns="0" bIns="0" numCol="1" spcCol="0" rtlCol="0" fromWordArt="0" anchor="t" anchorCtr="0" forceAA="0" compatLnSpc="1">
                      <a:prstTxWarp prst="textNoShape">
                        <a:avLst/>
                      </a:prstTxWarp>
                      <a:spAutoFit/>
                    </wps:bodyPr>
                  </wps:wsp>
                </a:graphicData>
              </a:graphic>
            </wp:anchor>
          </w:drawing>
        </mc:Choice>
        <mc:Fallback>
          <w:pict>
            <v:shape w14:anchorId="2CCB48DC" id="Text Box 15" o:spid="_x0000_s1027" type="#_x0000_t202" style="position:absolute;margin-left:34.45pt;margin-top:3.45pt;width:176pt;height:30.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" filled="f" stroked="f">
              <v:textbox style="mso-fit-shape-to-text:t" inset=",0,0,0">
                <w:txbxContent>
                  <w:p w14:paraId="3691CEB0" w14:textId="77777777" w:rsidR="005F2D97" w:rsidRDefault="005F2D97" w:rsidP="005F2D97">
                    <w:pPr>
                      <w:rPr>
                        <w:rFonts w:ascii="Palatino" w:hAnsi="Palatino" w:cs="Times New Roman"/>
                        <w:sz w:val="28"/>
                      </w:rPr>
                    </w:pPr>
                    <w:r>
                      <w:rPr>
                        <w:rFonts w:ascii="Palatino" w:hAnsi="Palatino" w:cs="Times New Roman"/>
                        <w:sz w:val="28"/>
                      </w:rPr>
                      <w:t>BRIGHAM AND</w:t>
                    </w:r>
                  </w:p>
                  <w:p w14:paraId="12B30ECE" w14:textId="77777777" w:rsidR="005F2D97" w:rsidRPr="00C455B7" w:rsidRDefault="005F2D97" w:rsidP="005F2D97">
                    <w:pPr>
                      <w:rPr>
                        <w:rFonts w:ascii="Palatino" w:hAnsi="Palatino" w:cs="Times New Roman"/>
                        <w:sz w:val="28"/>
                      </w:rPr>
                    </w:pPr>
                    <w:r>
                      <w:rPr>
                        <w:rFonts w:ascii="Palatino" w:hAnsi="Palatino" w:cs="Times New Roman"/>
                        <w:sz w:val="28"/>
                      </w:rPr>
                      <w:t>WOMEN’S HOSPITAL</w:t>
                    </w:r>
                  </w:p>
                </w:txbxContent>
              </v:textbox>
              <w10:wrap type="through"/>
            </v:shape>
          </w:pict>
        </mc:Fallback>
      </mc:AlternateContent>
    </w:r>
  </w:p>
  <w:p w14:paraId="1DBC97C7" w14:textId="77777777" w:rsidR="005F2D97" w:rsidRDefault="005F2D97" w:rsidP="005F2D97">
    <w:pPr>
      <w:pStyle w:val="Header"/>
      <w:rPr>
        <w:rFonts w:ascii="Helvetica" w:hAnsi="Helvetica" w:cs="Helvetica"/>
        <w:sz w:val="24"/>
        <w:szCs w:val="24"/>
      </w:rPr>
    </w:pPr>
  </w:p>
  <w:p w14:paraId="671766C3" w14:textId="77777777" w:rsidR="005F2D97" w:rsidRDefault="005F2D97" w:rsidP="005F2D97">
    <w:pPr>
      <w:pStyle w:val="Header"/>
      <w:rPr>
        <w:rFonts w:ascii="Helvetica" w:hAnsi="Helvetica" w:cs="Helvetica"/>
        <w:sz w:val="24"/>
        <w:szCs w:val="24"/>
      </w:rPr>
    </w:pPr>
  </w:p>
  <w:p w14:paraId="07CE2CE5" w14:textId="77777777" w:rsidR="005F2D97" w:rsidRDefault="005F2D97" w:rsidP="005F2D97">
    <w:pPr>
      <w:pStyle w:val="Header"/>
      <w:rPr>
        <w:rFonts w:ascii="Helvetica" w:hAnsi="Helvetica" w:cs="Helvetica"/>
        <w:sz w:val="24"/>
        <w:szCs w:val="24"/>
      </w:rPr>
    </w:pPr>
    <w:r>
      <w:rPr>
        <w:rFonts w:ascii="Helvetica" w:hAnsi="Helvetica" w:cs="Helvetica"/>
        <w:noProof/>
        <w:sz w:val="24"/>
        <w:szCs w:val="24"/>
      </w:rPr>
      <mc:AlternateContent>
        <mc:Choice Requires="wps">
          <w:drawing>
            <wp:anchor distT="0" distB="0" distL="114300" distR="114300" simplePos="0" relativeHeight="251671552" behindDoc="0" locked="0" layoutInCell="1" allowOverlap="1" wp14:anchorId="3C820314" wp14:editId="62BCDE0C">
              <wp:simplePos x="0" y="0"/>
              <wp:positionH relativeFrom="margin">
                <wp:align>center</wp:align>
              </wp:positionH>
              <wp:positionV relativeFrom="paragraph">
                <wp:posOffset>175260</wp:posOffset>
              </wp:positionV>
              <wp:extent cx="6400800" cy="0"/>
              <wp:effectExtent l="0" t="0" r="25400" b="25400"/>
              <wp:wrapNone/>
              <wp:docPr id="16" name="Straight Connector 16"/>
              <wp:cNvGraphicFramePr/>
              <a:graphic xmlns:a="http://schemas.openxmlformats.org/drawingml/2006/main">
                <a:graphicData uri="http://schemas.microsoft.com/office/word/2010/wordprocessingShape">
                  <wps:wsp>
                    <wps:cNvCnPr/>
                    <wps:spPr>
                      <a:xfrm flipV="1">
                        <a:off x="0" y="0"/>
                        <a:ext cx="6400800" cy="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532F6" id="Straight Connector 16" o:spid="_x0000_s1026" style="position:absolute;flip:y;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8pt" to="7in,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" strokecolor="black [3213]" strokeweight="1pt">
              <w10:wrap anchorx="margin"/>
            </v:line>
          </w:pict>
        </mc:Fallback>
      </mc:AlternateContent>
    </w:r>
  </w:p>
  <w:p w14:paraId="0B9D0FCE" w14:textId="77777777" w:rsidR="005F2D97" w:rsidRDefault="005F2D97" w:rsidP="005F2D97">
    <w:pPr>
      <w:pStyle w:val="Header"/>
      <w:rPr>
        <w:rFonts w:ascii="Helvetica" w:hAnsi="Helvetica" w:cs="Helvetica"/>
        <w:sz w:val="24"/>
        <w:szCs w:val="24"/>
      </w:rPr>
    </w:pPr>
    <w:r>
      <w:rPr>
        <w:rFonts w:ascii="Helvetica" w:hAnsi="Helvetica" w:cs="Helvetica"/>
        <w:noProof/>
        <w:sz w:val="24"/>
        <w:szCs w:val="24"/>
      </w:rPr>
      <mc:AlternateContent>
        <mc:Choice Requires="wps">
          <w:drawing>
            <wp:anchor distT="0" distB="0" distL="114300" distR="114300" simplePos="0" relativeHeight="251672576" behindDoc="0" locked="0" layoutInCell="1" allowOverlap="1" wp14:anchorId="029F4CA7" wp14:editId="344C516D">
              <wp:simplePos x="0" y="0"/>
              <wp:positionH relativeFrom="margin">
                <wp:align>left</wp:align>
              </wp:positionH>
              <wp:positionV relativeFrom="paragraph">
                <wp:posOffset>99695</wp:posOffset>
              </wp:positionV>
              <wp:extent cx="2236470" cy="977900"/>
              <wp:effectExtent l="0" t="0" r="24130" b="12700"/>
              <wp:wrapNone/>
              <wp:docPr id="17" name="Text Box 17"/>
              <wp:cNvGraphicFramePr/>
              <a:graphic xmlns:a="http://schemas.openxmlformats.org/drawingml/2006/main">
                <a:graphicData uri="http://schemas.microsoft.com/office/word/2010/wordprocessingShape">
                  <wps:wsp>
                    <wps:cNvSpPr txBox="1"/>
                    <wps:spPr>
                      <a:xfrm>
                        <a:off x="0" y="0"/>
                        <a:ext cx="2236470" cy="977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F77A8B" w14:textId="77777777" w:rsidR="005F2D97" w:rsidRPr="00EE193C" w:rsidRDefault="005F2D97" w:rsidP="005F2D97">
                          <w:pPr>
                            <w:rPr>
                              <w:rFonts w:ascii="Palatino" w:hAnsi="Palatino" w:cs="Times New Roman"/>
                              <w:b/>
                            </w:rPr>
                          </w:pPr>
                          <w:r w:rsidRPr="00EE193C">
                            <w:rPr>
                              <w:rFonts w:ascii="Palatino" w:hAnsi="Palatino" w:cs="Times New Roman"/>
                              <w:b/>
                            </w:rPr>
                            <w:t>Pulmonary and Critical Care Medicine</w:t>
                          </w:r>
                        </w:p>
                        <w:p w14:paraId="4224EFDA" w14:textId="77777777" w:rsidR="005F2D97" w:rsidRPr="00EE193C" w:rsidRDefault="005F2D97" w:rsidP="005F2D97">
                          <w:pPr>
                            <w:rPr>
                              <w:rFonts w:ascii="Palatino" w:hAnsi="Palatino" w:cs="Times New Roman"/>
                              <w:b/>
                            </w:rPr>
                          </w:pPr>
                          <w:r w:rsidRPr="00EE193C">
                            <w:rPr>
                              <w:rFonts w:ascii="Palatino" w:hAnsi="Palatino" w:cs="Times New Roman"/>
                              <w:b/>
                            </w:rPr>
                            <w:t>Department of Medicine</w:t>
                          </w:r>
                        </w:p>
                        <w:p w14:paraId="1E12515E" w14:textId="77777777" w:rsidR="005F2D97" w:rsidRPr="00EE193C" w:rsidRDefault="005F2D97" w:rsidP="005F2D97">
                          <w:pPr>
                            <w:rPr>
                              <w:rFonts w:ascii="Palatino" w:hAnsi="Palatino" w:cs="Times New Roman"/>
                            </w:rPr>
                          </w:pPr>
                          <w:r w:rsidRPr="00EE193C">
                            <w:rPr>
                              <w:rFonts w:ascii="Palatino" w:hAnsi="Palatino" w:cs="Times New Roman"/>
                            </w:rPr>
                            <w:t>NRB 630, 77 Avenue Louis Pasteur</w:t>
                          </w:r>
                        </w:p>
                        <w:p w14:paraId="3FC84E74" w14:textId="77777777" w:rsidR="005F2D97" w:rsidRPr="00EE193C" w:rsidRDefault="005F2D97" w:rsidP="005F2D97">
                          <w:pPr>
                            <w:rPr>
                              <w:rFonts w:ascii="Palatino" w:hAnsi="Palatino" w:cs="Times New Roman"/>
                            </w:rPr>
                          </w:pPr>
                          <w:r w:rsidRPr="00EE193C">
                            <w:rPr>
                              <w:rFonts w:ascii="Palatino" w:hAnsi="Palatino" w:cs="Times New Roman"/>
                            </w:rPr>
                            <w:t>Boston, Massachusetts 02115</w:t>
                          </w:r>
                        </w:p>
                        <w:p w14:paraId="027680AD" w14:textId="77777777" w:rsidR="005F2D97" w:rsidRPr="00EE193C" w:rsidRDefault="005F2D97" w:rsidP="005F2D97">
                          <w:pPr>
                            <w:rPr>
                              <w:rFonts w:ascii="Palatino" w:hAnsi="Palatino" w:cs="Times New Roman"/>
                            </w:rPr>
                          </w:pPr>
                        </w:p>
                        <w:p w14:paraId="173319BC" w14:textId="77777777" w:rsidR="005F2D97" w:rsidRPr="00EE193C" w:rsidRDefault="00A87FEB" w:rsidP="005F2D97">
                          <w:pPr>
                            <w:rPr>
                              <w:rFonts w:ascii="Palatino" w:hAnsi="Palatino" w:cs="Times New Roman"/>
                            </w:rPr>
                          </w:pPr>
                          <w:r>
                            <w:rPr>
                              <w:rFonts w:ascii="Palatino" w:hAnsi="Palatino" w:cs="Times New Roman"/>
                            </w:rPr>
                            <w:t>Tel: 617.525.7751</w:t>
                          </w:r>
                          <w:r w:rsidR="005F2D97" w:rsidRPr="00EE193C">
                            <w:rPr>
                              <w:rFonts w:ascii="Palatino" w:hAnsi="Palatino" w:cs="Times New Roman"/>
                            </w:rPr>
                            <w:t>, Fax: 617.525.4830</w:t>
                          </w:r>
                        </w:p>
                        <w:p w14:paraId="1E6EED36" w14:textId="77777777" w:rsidR="005F2D97" w:rsidRPr="00EE193C" w:rsidRDefault="00A87FEB" w:rsidP="005F2D97">
                          <w:pPr>
                            <w:rPr>
                              <w:rFonts w:ascii="Palatino" w:hAnsi="Palatino" w:cs="Times New Roman"/>
                            </w:rPr>
                          </w:pPr>
                          <w:r>
                            <w:rPr>
                              <w:rFonts w:ascii="Palatino" w:hAnsi="Palatino" w:cs="Times New Roman"/>
                            </w:rPr>
                            <w:t>Email: woldham@bwh.harvard.edu</w:t>
                          </w:r>
                        </w:p>
                      </w:txbxContent>
                    </wps:txbx>
                    <wps:bodyPr rot="0" spcFirstLastPara="0" vertOverflow="overflow" horzOverflow="overflow" vert="horz" wrap="none" lIns="2"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29F4CA7" id="Text Box 17" o:spid="_x0000_s1028" type="#_x0000_t202" style="position:absolute;margin-left:0;margin-top:7.85pt;width:176.1pt;height:77pt;z-index:251672576;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" filled="f" stroked="f">
              <v:textbox style="mso-fit-shape-to-text:t" inset=".mm,0,0,0">
                <w:txbxContent>
                  <w:p w14:paraId="45F77A8B" w14:textId="77777777" w:rsidR="005F2D97" w:rsidRPr="00EE193C" w:rsidRDefault="005F2D97" w:rsidP="005F2D97">
                    <w:pPr>
                      <w:rPr>
                        <w:rFonts w:ascii="Palatino" w:hAnsi="Palatino" w:cs="Times New Roman"/>
                        <w:b/>
                      </w:rPr>
                    </w:pPr>
                    <w:r w:rsidRPr="00EE193C">
                      <w:rPr>
                        <w:rFonts w:ascii="Palatino" w:hAnsi="Palatino" w:cs="Times New Roman"/>
                        <w:b/>
                      </w:rPr>
                      <w:t>Pulmonary and Critical Care Medicine</w:t>
                    </w:r>
                  </w:p>
                  <w:p w14:paraId="4224EFDA" w14:textId="77777777" w:rsidR="005F2D97" w:rsidRPr="00EE193C" w:rsidRDefault="005F2D97" w:rsidP="005F2D97">
                    <w:pPr>
                      <w:rPr>
                        <w:rFonts w:ascii="Palatino" w:hAnsi="Palatino" w:cs="Times New Roman"/>
                        <w:b/>
                      </w:rPr>
                    </w:pPr>
                    <w:r w:rsidRPr="00EE193C">
                      <w:rPr>
                        <w:rFonts w:ascii="Palatino" w:hAnsi="Palatino" w:cs="Times New Roman"/>
                        <w:b/>
                      </w:rPr>
                      <w:t>Department of Medicine</w:t>
                    </w:r>
                  </w:p>
                  <w:p w14:paraId="1E12515E" w14:textId="77777777" w:rsidR="005F2D97" w:rsidRPr="00EE193C" w:rsidRDefault="005F2D97" w:rsidP="005F2D97">
                    <w:pPr>
                      <w:rPr>
                        <w:rFonts w:ascii="Palatino" w:hAnsi="Palatino" w:cs="Times New Roman"/>
                      </w:rPr>
                    </w:pPr>
                    <w:r w:rsidRPr="00EE193C">
                      <w:rPr>
                        <w:rFonts w:ascii="Palatino" w:hAnsi="Palatino" w:cs="Times New Roman"/>
                      </w:rPr>
                      <w:t>NRB 630, 77 Avenue Louis Pasteur</w:t>
                    </w:r>
                  </w:p>
                  <w:p w14:paraId="3FC84E74" w14:textId="77777777" w:rsidR="005F2D97" w:rsidRPr="00EE193C" w:rsidRDefault="005F2D97" w:rsidP="005F2D97">
                    <w:pPr>
                      <w:rPr>
                        <w:rFonts w:ascii="Palatino" w:hAnsi="Palatino" w:cs="Times New Roman"/>
                      </w:rPr>
                    </w:pPr>
                    <w:r w:rsidRPr="00EE193C">
                      <w:rPr>
                        <w:rFonts w:ascii="Palatino" w:hAnsi="Palatino" w:cs="Times New Roman"/>
                      </w:rPr>
                      <w:t>Boston, Massachusetts 02115</w:t>
                    </w:r>
                  </w:p>
                  <w:p w14:paraId="027680AD" w14:textId="77777777" w:rsidR="005F2D97" w:rsidRPr="00EE193C" w:rsidRDefault="005F2D97" w:rsidP="005F2D97">
                    <w:pPr>
                      <w:rPr>
                        <w:rFonts w:ascii="Palatino" w:hAnsi="Palatino" w:cs="Times New Roman"/>
                      </w:rPr>
                    </w:pPr>
                  </w:p>
                  <w:p w14:paraId="173319BC" w14:textId="77777777" w:rsidR="005F2D97" w:rsidRPr="00EE193C" w:rsidRDefault="00A87FEB" w:rsidP="005F2D97">
                    <w:pPr>
                      <w:rPr>
                        <w:rFonts w:ascii="Palatino" w:hAnsi="Palatino" w:cs="Times New Roman"/>
                      </w:rPr>
                    </w:pPr>
                    <w:r>
                      <w:rPr>
                        <w:rFonts w:ascii="Palatino" w:hAnsi="Palatino" w:cs="Times New Roman"/>
                      </w:rPr>
                      <w:t>Tel: 617.525.7751</w:t>
                    </w:r>
                    <w:r w:rsidR="005F2D97" w:rsidRPr="00EE193C">
                      <w:rPr>
                        <w:rFonts w:ascii="Palatino" w:hAnsi="Palatino" w:cs="Times New Roman"/>
                      </w:rPr>
                      <w:t>, Fax: 617.525.4830</w:t>
                    </w:r>
                  </w:p>
                  <w:p w14:paraId="1E6EED36" w14:textId="77777777" w:rsidR="005F2D97" w:rsidRPr="00EE193C" w:rsidRDefault="00A87FEB" w:rsidP="005F2D97">
                    <w:pPr>
                      <w:rPr>
                        <w:rFonts w:ascii="Palatino" w:hAnsi="Palatino" w:cs="Times New Roman"/>
                      </w:rPr>
                    </w:pPr>
                    <w:r>
                      <w:rPr>
                        <w:rFonts w:ascii="Palatino" w:hAnsi="Palatino" w:cs="Times New Roman"/>
                      </w:rPr>
                      <w:t>Email: woldham@bwh.harvard.edu</w:t>
                    </w:r>
                  </w:p>
                </w:txbxContent>
              </v:textbox>
              <w10:wrap anchorx="margin"/>
            </v:shape>
          </w:pict>
        </mc:Fallback>
      </mc:AlternateContent>
    </w:r>
  </w:p>
  <w:p w14:paraId="237417AC" w14:textId="77777777" w:rsidR="005F2D97" w:rsidRDefault="005F2D97" w:rsidP="005F2D97">
    <w:pPr>
      <w:pStyle w:val="Header"/>
      <w:rPr>
        <w:rFonts w:ascii="Helvetica" w:hAnsi="Helvetica" w:cs="Helvetica"/>
        <w:sz w:val="24"/>
        <w:szCs w:val="24"/>
      </w:rPr>
    </w:pPr>
    <w:r>
      <w:rPr>
        <w:rFonts w:ascii="Helvetica" w:hAnsi="Helvetica" w:cs="Helvetica"/>
        <w:noProof/>
        <w:sz w:val="24"/>
        <w:szCs w:val="24"/>
      </w:rPr>
      <mc:AlternateContent>
        <mc:Choice Requires="wps">
          <w:drawing>
            <wp:anchor distT="0" distB="0" distL="114300" distR="114300" simplePos="0" relativeHeight="251673600" behindDoc="0" locked="0" layoutInCell="1" allowOverlap="1" wp14:anchorId="6EDC8343" wp14:editId="1CA488D1">
              <wp:simplePos x="0" y="0"/>
              <wp:positionH relativeFrom="margin">
                <wp:align>right</wp:align>
              </wp:positionH>
              <wp:positionV relativeFrom="paragraph">
                <wp:posOffset>-83185</wp:posOffset>
              </wp:positionV>
              <wp:extent cx="1922780" cy="698500"/>
              <wp:effectExtent l="0" t="0" r="7620" b="12700"/>
              <wp:wrapNone/>
              <wp:docPr id="18" name="Text Box 18"/>
              <wp:cNvGraphicFramePr/>
              <a:graphic xmlns:a="http://schemas.openxmlformats.org/drawingml/2006/main">
                <a:graphicData uri="http://schemas.microsoft.com/office/word/2010/wordprocessingShape">
                  <wps:wsp>
                    <wps:cNvSpPr txBox="1"/>
                    <wps:spPr>
                      <a:xfrm>
                        <a:off x="0" y="0"/>
                        <a:ext cx="1922780" cy="698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0D9BAD" w14:textId="77777777" w:rsidR="005F2D97" w:rsidRPr="00EE193C" w:rsidRDefault="005F2D97" w:rsidP="005F2D97">
                          <w:pPr>
                            <w:rPr>
                              <w:rFonts w:ascii="Palatino" w:hAnsi="Palatino"/>
                              <w:b/>
                            </w:rPr>
                          </w:pPr>
                          <w:r w:rsidRPr="00EE193C">
                            <w:rPr>
                              <w:rFonts w:ascii="Palatino" w:hAnsi="Palatino"/>
                              <w:b/>
                            </w:rPr>
                            <w:t xml:space="preserve">William </w:t>
                          </w:r>
                          <w:r>
                            <w:rPr>
                              <w:rFonts w:ascii="Palatino" w:hAnsi="Palatino"/>
                              <w:b/>
                            </w:rPr>
                            <w:t xml:space="preserve">M. </w:t>
                          </w:r>
                          <w:r w:rsidRPr="00EE193C">
                            <w:rPr>
                              <w:rFonts w:ascii="Palatino" w:hAnsi="Palatino"/>
                              <w:b/>
                            </w:rPr>
                            <w:t>Oldham, M.D., Ph.D.</w:t>
                          </w:r>
                        </w:p>
                        <w:p w14:paraId="161A0B6D" w14:textId="77777777" w:rsidR="005F2D97" w:rsidRPr="00EE193C" w:rsidRDefault="00BD15AD" w:rsidP="005F2D97">
                          <w:pPr>
                            <w:rPr>
                              <w:rFonts w:ascii="Palatino" w:hAnsi="Palatino"/>
                              <w:i/>
                            </w:rPr>
                          </w:pPr>
                          <w:r>
                            <w:rPr>
                              <w:rFonts w:ascii="Palatino" w:hAnsi="Palatino"/>
                              <w:i/>
                            </w:rPr>
                            <w:t>Assistant</w:t>
                          </w:r>
                          <w:r w:rsidR="00A87FEB">
                            <w:rPr>
                              <w:rFonts w:ascii="Palatino" w:hAnsi="Palatino"/>
                              <w:i/>
                            </w:rPr>
                            <w:t xml:space="preserve"> Professor</w:t>
                          </w:r>
                          <w:r w:rsidR="005F2D97" w:rsidRPr="00EE193C">
                            <w:rPr>
                              <w:rFonts w:ascii="Palatino" w:hAnsi="Palatino"/>
                              <w:i/>
                            </w:rPr>
                            <w:t xml:space="preserve"> </w:t>
                          </w:r>
                          <w:r w:rsidR="005F2D97">
                            <w:rPr>
                              <w:rFonts w:ascii="Palatino" w:hAnsi="Palatino"/>
                              <w:i/>
                            </w:rPr>
                            <w:t>of</w:t>
                          </w:r>
                          <w:r w:rsidR="005F2D97" w:rsidRPr="00EE193C">
                            <w:rPr>
                              <w:rFonts w:ascii="Palatino" w:hAnsi="Palatino"/>
                              <w:i/>
                            </w:rPr>
                            <w:t xml:space="preserve"> Medicine</w:t>
                          </w:r>
                          <w:r w:rsidR="005F2D97">
                            <w:rPr>
                              <w:rFonts w:ascii="Palatino" w:hAnsi="Palatino"/>
                              <w:i/>
                            </w:rPr>
                            <w:t xml:space="preserve"> </w:t>
                          </w:r>
                        </w:p>
                        <w:p w14:paraId="00350455" w14:textId="77777777" w:rsidR="005F2D97" w:rsidRDefault="005F2D97" w:rsidP="005F2D97">
                          <w:pPr>
                            <w:rPr>
                              <w:rFonts w:ascii="Palatino" w:hAnsi="Palatino"/>
                              <w:i/>
                            </w:rPr>
                          </w:pPr>
                          <w:r w:rsidRPr="00EE193C">
                            <w:rPr>
                              <w:rFonts w:ascii="Palatino" w:hAnsi="Palatino"/>
                              <w:i/>
                            </w:rPr>
                            <w:t>Associate Physician</w:t>
                          </w:r>
                        </w:p>
                        <w:p w14:paraId="0CF3D90B" w14:textId="77777777" w:rsidR="005F2D97" w:rsidRDefault="005F2D97" w:rsidP="005F2D97">
                          <w:pPr>
                            <w:rPr>
                              <w:rFonts w:ascii="Palatino" w:hAnsi="Palatino"/>
                              <w:i/>
                            </w:rPr>
                          </w:pPr>
                          <w:r>
                            <w:rPr>
                              <w:rFonts w:ascii="Palatino" w:hAnsi="Palatino"/>
                              <w:i/>
                            </w:rPr>
                            <w:t xml:space="preserve">Scientific Director, </w:t>
                          </w:r>
                        </w:p>
                        <w:p w14:paraId="01DA3C44" w14:textId="77777777" w:rsidR="005F2D97" w:rsidRPr="00EE193C" w:rsidRDefault="005F2D97" w:rsidP="005F2D97">
                          <w:pPr>
                            <w:rPr>
                              <w:rFonts w:ascii="Palatino" w:hAnsi="Palatino"/>
                              <w:i/>
                            </w:rPr>
                          </w:pPr>
                          <w:r>
                            <w:rPr>
                              <w:rFonts w:ascii="Palatino" w:hAnsi="Palatino"/>
                              <w:i/>
                            </w:rPr>
                            <w:tab/>
                            <w:t>BWH Metabolic Profiling Core</w:t>
                          </w:r>
                        </w:p>
                      </w:txbxContent>
                    </wps:txbx>
                    <wps:bodyPr rot="0" spcFirstLastPara="0" vertOverflow="overflow" horzOverflow="overflow" vert="horz" wrap="none" lIns="2"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EDC8343" id="Text Box 18" o:spid="_x0000_s1029" type="#_x0000_t202" style="position:absolute;margin-left:100.2pt;margin-top:-6.55pt;width:151.4pt;height:55pt;z-index:25167360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" filled="f" stroked="f">
              <v:textbox style="mso-fit-shape-to-text:t" inset=".mm,0,0,0">
                <w:txbxContent>
                  <w:p w14:paraId="250D9BAD" w14:textId="77777777" w:rsidR="005F2D97" w:rsidRPr="00EE193C" w:rsidRDefault="005F2D97" w:rsidP="005F2D97">
                    <w:pPr>
                      <w:rPr>
                        <w:rFonts w:ascii="Palatino" w:hAnsi="Palatino"/>
                        <w:b/>
                      </w:rPr>
                    </w:pPr>
                    <w:r w:rsidRPr="00EE193C">
                      <w:rPr>
                        <w:rFonts w:ascii="Palatino" w:hAnsi="Palatino"/>
                        <w:b/>
                      </w:rPr>
                      <w:t xml:space="preserve">William </w:t>
                    </w:r>
                    <w:r>
                      <w:rPr>
                        <w:rFonts w:ascii="Palatino" w:hAnsi="Palatino"/>
                        <w:b/>
                      </w:rPr>
                      <w:t xml:space="preserve">M. </w:t>
                    </w:r>
                    <w:r w:rsidRPr="00EE193C">
                      <w:rPr>
                        <w:rFonts w:ascii="Palatino" w:hAnsi="Palatino"/>
                        <w:b/>
                      </w:rPr>
                      <w:t>Oldham, M.D., Ph.D.</w:t>
                    </w:r>
                  </w:p>
                  <w:p w14:paraId="161A0B6D" w14:textId="77777777" w:rsidR="005F2D97" w:rsidRPr="00EE193C" w:rsidRDefault="00BD15AD" w:rsidP="005F2D97">
                    <w:pPr>
                      <w:rPr>
                        <w:rFonts w:ascii="Palatino" w:hAnsi="Palatino"/>
                        <w:i/>
                      </w:rPr>
                    </w:pPr>
                    <w:r>
                      <w:rPr>
                        <w:rFonts w:ascii="Palatino" w:hAnsi="Palatino"/>
                        <w:i/>
                      </w:rPr>
                      <w:t>Assistant</w:t>
                    </w:r>
                    <w:r w:rsidR="00A87FEB">
                      <w:rPr>
                        <w:rFonts w:ascii="Palatino" w:hAnsi="Palatino"/>
                        <w:i/>
                      </w:rPr>
                      <w:t xml:space="preserve"> Professor</w:t>
                    </w:r>
                    <w:r w:rsidR="005F2D97" w:rsidRPr="00EE193C">
                      <w:rPr>
                        <w:rFonts w:ascii="Palatino" w:hAnsi="Palatino"/>
                        <w:i/>
                      </w:rPr>
                      <w:t xml:space="preserve"> </w:t>
                    </w:r>
                    <w:r w:rsidR="005F2D97">
                      <w:rPr>
                        <w:rFonts w:ascii="Palatino" w:hAnsi="Palatino"/>
                        <w:i/>
                      </w:rPr>
                      <w:t>of</w:t>
                    </w:r>
                    <w:r w:rsidR="005F2D97" w:rsidRPr="00EE193C">
                      <w:rPr>
                        <w:rFonts w:ascii="Palatino" w:hAnsi="Palatino"/>
                        <w:i/>
                      </w:rPr>
                      <w:t xml:space="preserve"> Medicine</w:t>
                    </w:r>
                    <w:r w:rsidR="005F2D97">
                      <w:rPr>
                        <w:rFonts w:ascii="Palatino" w:hAnsi="Palatino"/>
                        <w:i/>
                      </w:rPr>
                      <w:t xml:space="preserve"> </w:t>
                    </w:r>
                  </w:p>
                  <w:p w14:paraId="00350455" w14:textId="77777777" w:rsidR="005F2D97" w:rsidRDefault="005F2D97" w:rsidP="005F2D97">
                    <w:pPr>
                      <w:rPr>
                        <w:rFonts w:ascii="Palatino" w:hAnsi="Palatino"/>
                        <w:i/>
                      </w:rPr>
                    </w:pPr>
                    <w:r w:rsidRPr="00EE193C">
                      <w:rPr>
                        <w:rFonts w:ascii="Palatino" w:hAnsi="Palatino"/>
                        <w:i/>
                      </w:rPr>
                      <w:t>Associate Physician</w:t>
                    </w:r>
                  </w:p>
                  <w:p w14:paraId="0CF3D90B" w14:textId="77777777" w:rsidR="005F2D97" w:rsidRDefault="005F2D97" w:rsidP="005F2D97">
                    <w:pPr>
                      <w:rPr>
                        <w:rFonts w:ascii="Palatino" w:hAnsi="Palatino"/>
                        <w:i/>
                      </w:rPr>
                    </w:pPr>
                    <w:r>
                      <w:rPr>
                        <w:rFonts w:ascii="Palatino" w:hAnsi="Palatino"/>
                        <w:i/>
                      </w:rPr>
                      <w:t xml:space="preserve">Scientific Director, </w:t>
                    </w:r>
                  </w:p>
                  <w:p w14:paraId="01DA3C44" w14:textId="77777777" w:rsidR="005F2D97" w:rsidRPr="00EE193C" w:rsidRDefault="005F2D97" w:rsidP="005F2D97">
                    <w:pPr>
                      <w:rPr>
                        <w:rFonts w:ascii="Palatino" w:hAnsi="Palatino"/>
                        <w:i/>
                      </w:rPr>
                    </w:pPr>
                    <w:r>
                      <w:rPr>
                        <w:rFonts w:ascii="Palatino" w:hAnsi="Palatino"/>
                        <w:i/>
                      </w:rPr>
                      <w:tab/>
                      <w:t>BWH Metabolic Profiling Core</w:t>
                    </w:r>
                  </w:p>
                </w:txbxContent>
              </v:textbox>
              <w10:wrap anchorx="margin"/>
            </v:shape>
          </w:pict>
        </mc:Fallback>
      </mc:AlternateContent>
    </w:r>
  </w:p>
  <w:p w14:paraId="37BCE00D" w14:textId="77777777" w:rsidR="005F2D97" w:rsidRDefault="005F2D97" w:rsidP="005F2D97">
    <w:pPr>
      <w:pStyle w:val="Header"/>
      <w:rPr>
        <w:rFonts w:ascii="Helvetica" w:hAnsi="Helvetica" w:cs="Helvetica"/>
        <w:sz w:val="24"/>
        <w:szCs w:val="24"/>
      </w:rPr>
    </w:pPr>
  </w:p>
  <w:p w14:paraId="63EC1FE6" w14:textId="77777777" w:rsidR="005F2D97" w:rsidRDefault="005F2D97" w:rsidP="005F2D97">
    <w:pPr>
      <w:pStyle w:val="Header"/>
    </w:pPr>
  </w:p>
  <w:p w14:paraId="749097D6" w14:textId="77777777" w:rsidR="005F2D97" w:rsidRDefault="005F2D97" w:rsidP="005F2D97">
    <w:pPr>
      <w:pStyle w:val="Header"/>
    </w:pPr>
  </w:p>
  <w:p w14:paraId="6A1DF269" w14:textId="77777777" w:rsidR="005F2D97" w:rsidRDefault="005F2D97" w:rsidP="005F2D97">
    <w:pPr>
      <w:pStyle w:val="Header"/>
    </w:pPr>
  </w:p>
  <w:p w14:paraId="19E9A826" w14:textId="77777777" w:rsidR="005F2D97" w:rsidRDefault="005F2D97" w:rsidP="005F2D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grammar="clean"/>
  <w:attachedTemplate r:id="rId1"/>
  <w:defaultTabStop w:val="360"/>
  <w:drawingGridHorizontalSpacing w:val="187"/>
  <w:drawingGridVerticalSpacing w:val="187"/>
  <w:characterSpacingControl w:val="doNotCompress"/>
  <w:hdrShapeDefaults>
    <o:shapedefaults v:ext="edit" spidmax="10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4B6"/>
    <w:rsid w:val="00086894"/>
    <w:rsid w:val="000E6CA4"/>
    <w:rsid w:val="00145591"/>
    <w:rsid w:val="00147F5C"/>
    <w:rsid w:val="00170C6B"/>
    <w:rsid w:val="001C4B42"/>
    <w:rsid w:val="001C6344"/>
    <w:rsid w:val="002A4C83"/>
    <w:rsid w:val="002E0B14"/>
    <w:rsid w:val="003325C6"/>
    <w:rsid w:val="0039533B"/>
    <w:rsid w:val="003D2F0E"/>
    <w:rsid w:val="00471D75"/>
    <w:rsid w:val="004F1FCB"/>
    <w:rsid w:val="004F3865"/>
    <w:rsid w:val="004F6CD7"/>
    <w:rsid w:val="005E14B6"/>
    <w:rsid w:val="005F2D97"/>
    <w:rsid w:val="00764582"/>
    <w:rsid w:val="00787931"/>
    <w:rsid w:val="007F65B0"/>
    <w:rsid w:val="00802154"/>
    <w:rsid w:val="00806FFD"/>
    <w:rsid w:val="008262C0"/>
    <w:rsid w:val="0094635E"/>
    <w:rsid w:val="00996E46"/>
    <w:rsid w:val="009B493E"/>
    <w:rsid w:val="009D14B6"/>
    <w:rsid w:val="00A26B79"/>
    <w:rsid w:val="00A41E94"/>
    <w:rsid w:val="00A63A01"/>
    <w:rsid w:val="00A87FEB"/>
    <w:rsid w:val="00B0582F"/>
    <w:rsid w:val="00B13CC1"/>
    <w:rsid w:val="00B76432"/>
    <w:rsid w:val="00B942F4"/>
    <w:rsid w:val="00BD15AD"/>
    <w:rsid w:val="00C42413"/>
    <w:rsid w:val="00C455B7"/>
    <w:rsid w:val="00C9489F"/>
    <w:rsid w:val="00D1035E"/>
    <w:rsid w:val="00D20B59"/>
    <w:rsid w:val="00E15450"/>
    <w:rsid w:val="00E1621B"/>
    <w:rsid w:val="00E31BA5"/>
    <w:rsid w:val="00E40AF2"/>
    <w:rsid w:val="00EC1435"/>
    <w:rsid w:val="00EC550A"/>
    <w:rsid w:val="00ED1E60"/>
    <w:rsid w:val="00EE193C"/>
    <w:rsid w:val="00F209A1"/>
    <w:rsid w:val="00F210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A72B91"/>
  <w14:defaultImageDpi w14:val="300"/>
  <w15:docId w15:val="{BDB396B6-6CC2-AD40-8B09-AF74679B5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55B7"/>
    <w:pPr>
      <w:tabs>
        <w:tab w:val="center" w:pos="4320"/>
        <w:tab w:val="right" w:pos="8640"/>
      </w:tabs>
    </w:pPr>
  </w:style>
  <w:style w:type="character" w:customStyle="1" w:styleId="HeaderChar">
    <w:name w:val="Header Char"/>
    <w:basedOn w:val="DefaultParagraphFont"/>
    <w:link w:val="Header"/>
    <w:uiPriority w:val="99"/>
    <w:rsid w:val="00C455B7"/>
  </w:style>
  <w:style w:type="paragraph" w:styleId="Footer">
    <w:name w:val="footer"/>
    <w:basedOn w:val="Normal"/>
    <w:link w:val="FooterChar"/>
    <w:uiPriority w:val="99"/>
    <w:unhideWhenUsed/>
    <w:rsid w:val="00C455B7"/>
    <w:pPr>
      <w:tabs>
        <w:tab w:val="center" w:pos="4320"/>
        <w:tab w:val="right" w:pos="8640"/>
      </w:tabs>
    </w:pPr>
  </w:style>
  <w:style w:type="character" w:customStyle="1" w:styleId="FooterChar">
    <w:name w:val="Footer Char"/>
    <w:basedOn w:val="DefaultParagraphFont"/>
    <w:link w:val="Footer"/>
    <w:uiPriority w:val="99"/>
    <w:rsid w:val="00C455B7"/>
  </w:style>
  <w:style w:type="paragraph" w:styleId="BalloonText">
    <w:name w:val="Balloon Text"/>
    <w:basedOn w:val="Normal"/>
    <w:link w:val="BalloonTextChar"/>
    <w:uiPriority w:val="99"/>
    <w:semiHidden/>
    <w:unhideWhenUsed/>
    <w:rsid w:val="00C455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55B7"/>
    <w:rPr>
      <w:rFonts w:ascii="Lucida Grande" w:hAnsi="Lucida Grande" w:cs="Lucida Grande"/>
      <w:sz w:val="18"/>
      <w:szCs w:val="18"/>
    </w:rPr>
  </w:style>
  <w:style w:type="character" w:styleId="Hyperlink">
    <w:name w:val="Hyperlink"/>
    <w:basedOn w:val="DefaultParagraphFont"/>
    <w:uiPriority w:val="99"/>
    <w:unhideWhenUsed/>
    <w:rsid w:val="00EC1435"/>
    <w:rPr>
      <w:color w:val="0000FF" w:themeColor="hyperlink"/>
      <w:u w:val="single"/>
    </w:rPr>
  </w:style>
  <w:style w:type="character" w:styleId="UnresolvedMention">
    <w:name w:val="Unresolved Mention"/>
    <w:basedOn w:val="DefaultParagraphFont"/>
    <w:uiPriority w:val="99"/>
    <w:rsid w:val="00EC14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650551">
      <w:bodyDiv w:val="1"/>
      <w:marLeft w:val="0"/>
      <w:marRight w:val="0"/>
      <w:marTop w:val="0"/>
      <w:marBottom w:val="0"/>
      <w:divBdr>
        <w:top w:val="none" w:sz="0" w:space="0" w:color="auto"/>
        <w:left w:val="none" w:sz="0" w:space="0" w:color="auto"/>
        <w:bottom w:val="none" w:sz="0" w:space="0" w:color="auto"/>
        <w:right w:val="none" w:sz="0" w:space="0" w:color="auto"/>
      </w:divBdr>
    </w:div>
    <w:div w:id="926229703">
      <w:bodyDiv w:val="1"/>
      <w:marLeft w:val="0"/>
      <w:marRight w:val="0"/>
      <w:marTop w:val="0"/>
      <w:marBottom w:val="0"/>
      <w:divBdr>
        <w:top w:val="none" w:sz="0" w:space="0" w:color="auto"/>
        <w:left w:val="none" w:sz="0" w:space="0" w:color="auto"/>
        <w:bottom w:val="none" w:sz="0" w:space="0" w:color="auto"/>
        <w:right w:val="none" w:sz="0" w:space="0" w:color="auto"/>
      </w:divBdr>
    </w:div>
    <w:div w:id="1136266247">
      <w:bodyDiv w:val="1"/>
      <w:marLeft w:val="0"/>
      <w:marRight w:val="0"/>
      <w:marTop w:val="0"/>
      <w:marBottom w:val="0"/>
      <w:divBdr>
        <w:top w:val="none" w:sz="0" w:space="0" w:color="auto"/>
        <w:left w:val="none" w:sz="0" w:space="0" w:color="auto"/>
        <w:bottom w:val="none" w:sz="0" w:space="0" w:color="auto"/>
        <w:right w:val="none" w:sz="0" w:space="0" w:color="auto"/>
      </w:divBdr>
    </w:div>
    <w:div w:id="1261181485">
      <w:bodyDiv w:val="1"/>
      <w:marLeft w:val="0"/>
      <w:marRight w:val="0"/>
      <w:marTop w:val="0"/>
      <w:marBottom w:val="0"/>
      <w:divBdr>
        <w:top w:val="none" w:sz="0" w:space="0" w:color="auto"/>
        <w:left w:val="none" w:sz="0" w:space="0" w:color="auto"/>
        <w:bottom w:val="none" w:sz="0" w:space="0" w:color="auto"/>
        <w:right w:val="none" w:sz="0" w:space="0" w:color="auto"/>
      </w:divBdr>
    </w:div>
    <w:div w:id="1766462989">
      <w:bodyDiv w:val="1"/>
      <w:marLeft w:val="0"/>
      <w:marRight w:val="0"/>
      <w:marTop w:val="0"/>
      <w:marBottom w:val="0"/>
      <w:divBdr>
        <w:top w:val="none" w:sz="0" w:space="0" w:color="auto"/>
        <w:left w:val="none" w:sz="0" w:space="0" w:color="auto"/>
        <w:bottom w:val="none" w:sz="0" w:space="0" w:color="auto"/>
        <w:right w:val="none" w:sz="0" w:space="0" w:color="auto"/>
      </w:divBdr>
    </w:div>
    <w:div w:id="18911914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ill/Library/Group%20Containers/UBF8T346G9.Office/User%20Content.localized/Templates.localized/work-head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78124-C80A-EF49-B9BD-8295F332B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work-header.dotx</Template>
  <TotalTime>14</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Oldham, William M.,MD, PhD</cp:lastModifiedBy>
  <cp:revision>4</cp:revision>
  <cp:lastPrinted>2021-12-20T22:03:00Z</cp:lastPrinted>
  <dcterms:created xsi:type="dcterms:W3CDTF">2023-05-16T22:11:00Z</dcterms:created>
  <dcterms:modified xsi:type="dcterms:W3CDTF">2023-05-16T22:26:00Z</dcterms:modified>
</cp:coreProperties>
</file>